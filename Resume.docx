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6067614E" w14:textId="77777777" w:rsidTr="00CD7668">
        <w:trPr>
          <w:trHeight w:val="4410"/>
        </w:trPr>
        <w:tc>
          <w:tcPr>
            <w:tcW w:w="3600" w:type="dxa"/>
            <w:vAlign w:val="bottom"/>
          </w:tcPr>
          <w:p w14:paraId="7B629383" w14:textId="48E8A030" w:rsidR="001B2ABD" w:rsidRPr="00DA230E" w:rsidRDefault="00A66EA3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F561CF8" wp14:editId="5F75566A">
                  <wp:extent cx="2079805" cy="2000250"/>
                  <wp:effectExtent l="76200" t="76200" r="73025" b="9906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121" cy="200247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C1F9F6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455FEFB0" w14:textId="0DD2F289" w:rsidR="007E7649" w:rsidRPr="007E7649" w:rsidRDefault="007E7649" w:rsidP="007E7649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nelson kamau</w:t>
            </w:r>
          </w:p>
          <w:p w14:paraId="31AD4CC8" w14:textId="3E26BAEC" w:rsidR="001B2ABD" w:rsidRPr="00DA230E" w:rsidRDefault="008F7485" w:rsidP="001B2ABD">
            <w:pPr>
              <w:pStyle w:val="Subtitle"/>
              <w:rPr>
                <w:lang w:val="en-GB"/>
              </w:rPr>
            </w:pPr>
            <w:r w:rsidRPr="00A66EA3">
              <w:rPr>
                <w:spacing w:val="0"/>
                <w:w w:val="57"/>
                <w:lang w:val="en-GB"/>
              </w:rPr>
              <w:t>A Junior Web develope</w:t>
            </w:r>
            <w:r w:rsidRPr="00A66EA3">
              <w:rPr>
                <w:spacing w:val="18"/>
                <w:w w:val="57"/>
                <w:lang w:val="en-GB"/>
              </w:rPr>
              <w:t>r</w:t>
            </w:r>
          </w:p>
        </w:tc>
      </w:tr>
      <w:tr w:rsidR="001B2ABD" w:rsidRPr="00DA230E" w14:paraId="6672485F" w14:textId="77777777" w:rsidTr="00CD7668"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D098167931524E7E92EF1330B19AFDCF"/>
              </w:placeholder>
              <w:temporary/>
              <w:showingPlcHdr/>
              <w15:appearance w15:val="hidden"/>
            </w:sdtPr>
            <w:sdtEndPr/>
            <w:sdtContent>
              <w:p w14:paraId="790CE691" w14:textId="77777777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7EF644D4" w14:textId="0FB64730" w:rsidR="00036450" w:rsidRPr="00DA230E" w:rsidRDefault="007E7649" w:rsidP="00036450">
            <w:pPr>
              <w:rPr>
                <w:lang w:val="en-GB"/>
              </w:rPr>
            </w:pPr>
            <w:r>
              <w:rPr>
                <w:rFonts w:ascii="Segoe UI" w:hAnsi="Segoe UI" w:cs="Segoe UI"/>
                <w:color w:val="1E2532"/>
                <w:sz w:val="29"/>
                <w:szCs w:val="29"/>
                <w:shd w:val="clear" w:color="auto" w:fill="EFF2F9"/>
              </w:rPr>
              <w:t>Passionate about becoming a computer expert. Currently in university undertaking a degree course in computer.</w:t>
            </w:r>
          </w:p>
          <w:p w14:paraId="48BB7878" w14:textId="77777777" w:rsidR="00036450" w:rsidRPr="00DA230E" w:rsidRDefault="00036450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54003311"/>
              <w:placeholder>
                <w:docPart w:val="7E8E0336716E44EDA8C2E2C0E2D890F4"/>
              </w:placeholder>
              <w:temporary/>
              <w:showingPlcHdr/>
              <w15:appearance w15:val="hidden"/>
            </w:sdtPr>
            <w:sdtEndPr/>
            <w:sdtContent>
              <w:p w14:paraId="5B096C62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EF4DC933DE56485A80E14B387DF7E606"/>
              </w:placeholder>
              <w:temporary/>
              <w:showingPlcHdr/>
              <w15:appearance w15:val="hidden"/>
            </w:sdtPr>
            <w:sdtEndPr/>
            <w:sdtContent>
              <w:p w14:paraId="138FCEC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0EFDA18F" w14:textId="2E96A7CA" w:rsidR="004D3011" w:rsidRDefault="007E7649" w:rsidP="004D3011">
            <w:pPr>
              <w:rPr>
                <w:lang w:val="en-GB"/>
              </w:rPr>
            </w:pPr>
            <w:r>
              <w:rPr>
                <w:lang w:val="en-GB"/>
              </w:rPr>
              <w:t>+254798620045</w:t>
            </w:r>
          </w:p>
          <w:p w14:paraId="64AFAAFA" w14:textId="423F144F" w:rsidR="003047CB" w:rsidRDefault="003047CB" w:rsidP="004D3011">
            <w:pPr>
              <w:rPr>
                <w:lang w:val="en-GB"/>
              </w:rPr>
            </w:pPr>
          </w:p>
          <w:p w14:paraId="08FAEC3A" w14:textId="6A2AAEE9" w:rsidR="003047CB" w:rsidRPr="00DA230E" w:rsidRDefault="003047CB" w:rsidP="004D3011">
            <w:pPr>
              <w:rPr>
                <w:lang w:val="en-GB"/>
              </w:rPr>
            </w:pPr>
            <w:r>
              <w:rPr>
                <w:lang w:val="en-GB"/>
              </w:rPr>
              <w:t>Nairobi, Kenya</w:t>
            </w:r>
          </w:p>
          <w:p w14:paraId="332BB3EE" w14:textId="77777777" w:rsidR="004D3011" w:rsidRPr="00DA230E" w:rsidRDefault="004D3011" w:rsidP="004D3011">
            <w:pPr>
              <w:rPr>
                <w:lang w:val="en-GB"/>
              </w:rPr>
            </w:pPr>
          </w:p>
          <w:p w14:paraId="4C3165EC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4C92852F7A684006B5D30CAC9080BB93"/>
              </w:placeholder>
              <w:temporary/>
              <w:showingPlcHdr/>
              <w15:appearance w15:val="hidden"/>
            </w:sdtPr>
            <w:sdtEndPr/>
            <w:sdtContent>
              <w:p w14:paraId="1E1FF397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4AD0AE10" w14:textId="469A7791" w:rsidR="00036450" w:rsidRPr="00DA230E" w:rsidRDefault="007E7649" w:rsidP="004D3011">
            <w:pPr>
              <w:rPr>
                <w:rStyle w:val="Hyperlink"/>
                <w:lang w:val="en-GB"/>
              </w:rPr>
            </w:pPr>
            <w:r>
              <w:t>Kamaunelson157@gmail.com</w:t>
            </w:r>
          </w:p>
          <w:sdt>
            <w:sdtPr>
              <w:rPr>
                <w:lang w:val="en-GB"/>
              </w:rPr>
              <w:id w:val="-1444214663"/>
              <w:placeholder>
                <w:docPart w:val="F2C1B1E40062462A94717B1F36F145C7"/>
              </w:placeholder>
              <w:temporary/>
              <w:showingPlcHdr/>
              <w15:appearance w15:val="hidden"/>
            </w:sdtPr>
            <w:sdtEndPr/>
            <w:sdtContent>
              <w:p w14:paraId="42B27D38" w14:textId="77777777" w:rsidR="004D3011" w:rsidRPr="00DA230E" w:rsidRDefault="002400EB" w:rsidP="004D3011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HOBBIES</w:t>
                </w:r>
              </w:p>
            </w:sdtContent>
          </w:sdt>
          <w:p w14:paraId="75DB0507" w14:textId="1A7296FE" w:rsidR="004D3011" w:rsidRDefault="009906BB" w:rsidP="004D3011">
            <w:pPr>
              <w:rPr>
                <w:lang w:val="en-GB"/>
              </w:rPr>
            </w:pPr>
            <w:r>
              <w:rPr>
                <w:lang w:val="en-GB"/>
              </w:rPr>
              <w:t>Poster designs</w:t>
            </w:r>
          </w:p>
          <w:p w14:paraId="39175A40" w14:textId="4FEE2A22" w:rsidR="008F7485" w:rsidRDefault="008F7485" w:rsidP="004D3011">
            <w:pPr>
              <w:rPr>
                <w:lang w:val="en-GB"/>
              </w:rPr>
            </w:pPr>
          </w:p>
          <w:p w14:paraId="7ED32EDE" w14:textId="56EBE1CA" w:rsidR="008F7485" w:rsidRPr="008F7485" w:rsidRDefault="008F7485" w:rsidP="008F7485">
            <w:pPr>
              <w:pStyle w:val="Heading2"/>
              <w:rPr>
                <w:lang w:val="en-GB"/>
              </w:rPr>
            </w:pPr>
            <w:r w:rsidRPr="008F7485">
              <w:rPr>
                <w:lang w:val="en-GB"/>
              </w:rPr>
              <w:t>PROJECT</w:t>
            </w:r>
          </w:p>
          <w:p w14:paraId="2F31854F" w14:textId="1BE68496" w:rsidR="009906BB" w:rsidRPr="00DA230E" w:rsidRDefault="008F7485" w:rsidP="004D3011">
            <w:pPr>
              <w:rPr>
                <w:lang w:val="en-GB"/>
              </w:rPr>
            </w:pPr>
            <w:r>
              <w:rPr>
                <w:lang w:val="en-GB"/>
              </w:rPr>
              <w:t>Concrete Hub Mobile Application</w:t>
            </w:r>
          </w:p>
        </w:tc>
        <w:tc>
          <w:tcPr>
            <w:tcW w:w="720" w:type="dxa"/>
          </w:tcPr>
          <w:p w14:paraId="19D3F5AA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sdt>
            <w:sdtPr>
              <w:rPr>
                <w:lang w:val="en-GB"/>
              </w:rPr>
              <w:id w:val="1049110328"/>
              <w:placeholder>
                <w:docPart w:val="B1D7A8D60CBC46ECAFBEADAC3A6040D8"/>
              </w:placeholder>
              <w:temporary/>
              <w:showingPlcHdr/>
              <w15:appearance w15:val="hidden"/>
            </w:sdtPr>
            <w:sdtEndPr/>
            <w:sdtContent>
              <w:p w14:paraId="7384414D" w14:textId="77777777" w:rsidR="001B2ABD" w:rsidRPr="00DA230E" w:rsidRDefault="00E25A26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335890FC" w14:textId="4A1C2007" w:rsidR="00527DE2" w:rsidRDefault="00527DE2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Bachelor Degree in Business Information Technology</w:t>
            </w:r>
          </w:p>
          <w:p w14:paraId="3405925F" w14:textId="34464463" w:rsidR="00527DE2" w:rsidRPr="00DA230E" w:rsidRDefault="00527DE2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KENYA METHODIST UNIVERSITY</w:t>
            </w:r>
          </w:p>
          <w:p w14:paraId="66D4243E" w14:textId="77777777" w:rsidR="008F7485" w:rsidRDefault="00527DE2" w:rsidP="008F7485">
            <w:pPr>
              <w:rPr>
                <w:lang w:val="en-GB"/>
              </w:rPr>
            </w:pPr>
            <w:r>
              <w:rPr>
                <w:lang w:val="en-GB"/>
              </w:rPr>
              <w:t>9/</w:t>
            </w:r>
            <w:r w:rsidR="007E7649">
              <w:rPr>
                <w:lang w:val="en-GB"/>
              </w:rPr>
              <w:t xml:space="preserve">2020 </w:t>
            </w:r>
            <w:r w:rsidR="003047CB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Present</w:t>
            </w:r>
          </w:p>
          <w:p w14:paraId="1B9DA749" w14:textId="41B2A0A6" w:rsidR="003047CB" w:rsidRPr="003047CB" w:rsidRDefault="003047CB" w:rsidP="003047CB">
            <w:pPr>
              <w:pStyle w:val="Heading2"/>
              <w:rPr>
                <w:lang w:val="en-GB"/>
              </w:rPr>
            </w:pPr>
            <w:r w:rsidRPr="003047CB">
              <w:rPr>
                <w:lang w:val="en-GB"/>
              </w:rPr>
              <w:t>SKILLS</w:t>
            </w:r>
          </w:p>
          <w:p w14:paraId="4EC00C97" w14:textId="4DF45FC1" w:rsidR="003047CB" w:rsidRDefault="003047CB" w:rsidP="00527DE2">
            <w:pPr>
              <w:rPr>
                <w:lang w:val="en-GB"/>
              </w:rPr>
            </w:pPr>
            <w:r>
              <w:rPr>
                <w:lang w:val="en-GB"/>
              </w:rPr>
              <w:t>Teamwork</w:t>
            </w:r>
            <w:r w:rsidR="008F7485">
              <w:rPr>
                <w:lang w:val="en-GB"/>
              </w:rPr>
              <w:t xml:space="preserve">                          HTML</w:t>
            </w:r>
          </w:p>
          <w:p w14:paraId="78C28A8A" w14:textId="6A9DB7C4" w:rsidR="003047CB" w:rsidRDefault="003047CB" w:rsidP="00527DE2">
            <w:pPr>
              <w:rPr>
                <w:lang w:val="en-GB"/>
              </w:rPr>
            </w:pPr>
            <w:r>
              <w:rPr>
                <w:lang w:val="en-GB"/>
              </w:rPr>
              <w:t>Problem Solving</w:t>
            </w:r>
            <w:r w:rsidR="008F7485">
              <w:rPr>
                <w:lang w:val="en-GB"/>
              </w:rPr>
              <w:t xml:space="preserve">                 CSS</w:t>
            </w:r>
          </w:p>
          <w:p w14:paraId="153410A9" w14:textId="1E2524E0" w:rsidR="003047CB" w:rsidRDefault="003047CB" w:rsidP="00527DE2">
            <w:pPr>
              <w:rPr>
                <w:lang w:val="en-GB"/>
              </w:rPr>
            </w:pPr>
            <w:r>
              <w:rPr>
                <w:lang w:val="en-GB"/>
              </w:rPr>
              <w:t>Python</w:t>
            </w:r>
          </w:p>
          <w:p w14:paraId="7291837B" w14:textId="23E33DA8" w:rsidR="005F34DB" w:rsidRPr="005F34DB" w:rsidRDefault="00527DE2" w:rsidP="005F34DB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CERTIFICATES</w:t>
            </w:r>
          </w:p>
          <w:p w14:paraId="5B2B7A05" w14:textId="40C5275A" w:rsidR="004D3011" w:rsidRDefault="00527DE2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14G Cloud Security Cisco Certificate</w:t>
            </w:r>
          </w:p>
          <w:p w14:paraId="66838A26" w14:textId="10BE5BCA" w:rsidR="00527DE2" w:rsidRDefault="00527DE2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14G Cybersecurity Essentials</w:t>
            </w:r>
          </w:p>
          <w:p w14:paraId="71D406CF" w14:textId="5550E5B8" w:rsidR="00527DE2" w:rsidRDefault="00527DE2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14G Introduction to Cybersecurity</w:t>
            </w:r>
          </w:p>
          <w:p w14:paraId="2334470F" w14:textId="3C759E7B" w:rsidR="00527DE2" w:rsidRDefault="00527DE2" w:rsidP="00036450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527DE2">
              <w:rPr>
                <w:rFonts w:ascii="Times New Roman" w:hAnsi="Times New Roman" w:cs="Times New Roman"/>
                <w:bCs/>
                <w:lang w:val="en-GB"/>
              </w:rPr>
              <w:t>Issued by Cisco</w:t>
            </w:r>
          </w:p>
          <w:p w14:paraId="074D9FFE" w14:textId="47FF7571" w:rsidR="00527DE2" w:rsidRDefault="00527DE2" w:rsidP="00036450">
            <w:pPr>
              <w:rPr>
                <w:rFonts w:ascii="Times New Roman" w:hAnsi="Times New Roman" w:cs="Times New Roman"/>
                <w:bCs/>
                <w:lang w:val="en-GB"/>
              </w:rPr>
            </w:pPr>
          </w:p>
          <w:p w14:paraId="2E49434C" w14:textId="6B7B31CB" w:rsidR="00527DE2" w:rsidRDefault="00527DE2" w:rsidP="00036450">
            <w:pPr>
              <w:rPr>
                <w:rFonts w:cs="Times New Roman"/>
                <w:b/>
                <w:lang w:val="en-GB"/>
              </w:rPr>
            </w:pPr>
            <w:r w:rsidRPr="000C5C5A">
              <w:rPr>
                <w:rFonts w:cs="Times New Roman"/>
                <w:b/>
                <w:lang w:val="en-GB"/>
              </w:rPr>
              <w:t>A</w:t>
            </w:r>
            <w:r w:rsidR="000C5C5A" w:rsidRPr="000C5C5A">
              <w:rPr>
                <w:rFonts w:cs="Times New Roman"/>
                <w:b/>
                <w:lang w:val="en-GB"/>
              </w:rPr>
              <w:t>dvan</w:t>
            </w:r>
            <w:r w:rsidR="000C5C5A">
              <w:rPr>
                <w:rFonts w:cs="Times New Roman"/>
                <w:b/>
                <w:lang w:val="en-GB"/>
              </w:rPr>
              <w:t>ced programming in C++</w:t>
            </w:r>
          </w:p>
          <w:p w14:paraId="70322BC2" w14:textId="0DAC2AE8" w:rsidR="009A44E3" w:rsidRDefault="009A44E3" w:rsidP="00036450"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C++ Essentials</w:t>
            </w:r>
          </w:p>
          <w:p w14:paraId="20F6C479" w14:textId="42915774" w:rsidR="003047CB" w:rsidRDefault="003047CB" w:rsidP="00036450">
            <w:pPr>
              <w:rPr>
                <w:rFonts w:cs="Times New Roman"/>
                <w:b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>Introduction to computer</w:t>
            </w:r>
          </w:p>
          <w:p w14:paraId="0E743347" w14:textId="1ADFD85A" w:rsidR="009A44E3" w:rsidRDefault="009A44E3" w:rsidP="009A44E3">
            <w:pPr>
              <w:rPr>
                <w:rFonts w:ascii="Times New Roman" w:hAnsi="Times New Roman" w:cs="Times New Roman"/>
                <w:bCs/>
                <w:lang w:val="en-GB"/>
              </w:rPr>
            </w:pPr>
            <w:r w:rsidRPr="00527DE2">
              <w:rPr>
                <w:rFonts w:ascii="Times New Roman" w:hAnsi="Times New Roman" w:cs="Times New Roman"/>
                <w:bCs/>
                <w:lang w:val="en-GB"/>
              </w:rPr>
              <w:t>Issued by Cisco</w:t>
            </w:r>
          </w:p>
          <w:p w14:paraId="1222167B" w14:textId="77777777" w:rsidR="00527DE2" w:rsidRPr="00DA230E" w:rsidRDefault="00527DE2" w:rsidP="00036450">
            <w:pPr>
              <w:rPr>
                <w:lang w:val="en-GB"/>
              </w:rPr>
            </w:pPr>
          </w:p>
          <w:p w14:paraId="1CB9E267" w14:textId="7BD2B721" w:rsidR="004D3011" w:rsidRDefault="003047CB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JavaScript interaction</w:t>
            </w:r>
          </w:p>
          <w:p w14:paraId="5DC8653F" w14:textId="12045602" w:rsidR="003047CB" w:rsidRDefault="003047CB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Introduction to JavaScript</w:t>
            </w:r>
          </w:p>
          <w:p w14:paraId="4B6439C8" w14:textId="5F098A31" w:rsidR="003047CB" w:rsidRDefault="003047CB" w:rsidP="00036450">
            <w:pPr>
              <w:rPr>
                <w:b/>
                <w:lang w:val="en-GB"/>
              </w:rPr>
            </w:pPr>
          </w:p>
          <w:p w14:paraId="45ED1346" w14:textId="33093FEB" w:rsidR="008F7485" w:rsidRPr="008F7485" w:rsidRDefault="003047CB" w:rsidP="0003645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Python Essentials</w:t>
            </w:r>
            <w:r w:rsidR="008F7485">
              <w:rPr>
                <w:b/>
                <w:lang w:val="en-GB"/>
              </w:rPr>
              <w:t>1</w:t>
            </w:r>
          </w:p>
          <w:p w14:paraId="222F50FA" w14:textId="2663530A" w:rsidR="00036450" w:rsidRPr="00DA230E" w:rsidRDefault="007E7649" w:rsidP="00036450">
            <w:pPr>
              <w:pStyle w:val="Heading2"/>
              <w:rPr>
                <w:lang w:val="en-GB"/>
              </w:rPr>
            </w:pPr>
            <w:r w:rsidRPr="00DA230E">
              <w:rPr>
                <w:noProof/>
                <w:color w:val="000000" w:themeColor="text1"/>
                <w:lang w:val="en-GB" w:bidi="en-GB"/>
              </w:rPr>
              <w:drawing>
                <wp:inline distT="0" distB="0" distL="0" distR="0" wp14:anchorId="137A8D7F" wp14:editId="3DC25E74">
                  <wp:extent cx="3756660" cy="1257300"/>
                  <wp:effectExtent l="0" t="0" r="1524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0C424C35" w14:textId="75BB6066" w:rsidR="00036450" w:rsidRPr="00DA230E" w:rsidRDefault="00036450" w:rsidP="004D3011">
            <w:pPr>
              <w:rPr>
                <w:color w:val="FFFFFF" w:themeColor="background1"/>
                <w:lang w:val="en-GB"/>
              </w:rPr>
            </w:pPr>
          </w:p>
        </w:tc>
      </w:tr>
    </w:tbl>
    <w:p w14:paraId="494F4A6A" w14:textId="77777777" w:rsidR="0043117B" w:rsidRPr="00DA230E" w:rsidRDefault="001657CB" w:rsidP="000C45FF">
      <w:pPr>
        <w:tabs>
          <w:tab w:val="left" w:pos="990"/>
        </w:tabs>
        <w:rPr>
          <w:lang w:val="en-GB"/>
        </w:rPr>
      </w:pPr>
    </w:p>
    <w:sectPr w:rsidR="0043117B" w:rsidRPr="00DA230E" w:rsidSect="00CD7668">
      <w:headerReference w:type="default" r:id="rId11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5022" w14:textId="77777777" w:rsidR="001657CB" w:rsidRDefault="001657CB" w:rsidP="000C45FF">
      <w:r>
        <w:separator/>
      </w:r>
    </w:p>
  </w:endnote>
  <w:endnote w:type="continuationSeparator" w:id="0">
    <w:p w14:paraId="7BBC02AD" w14:textId="77777777" w:rsidR="001657CB" w:rsidRDefault="001657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D707" w14:textId="77777777" w:rsidR="001657CB" w:rsidRDefault="001657CB" w:rsidP="000C45FF">
      <w:r>
        <w:separator/>
      </w:r>
    </w:p>
  </w:footnote>
  <w:footnote w:type="continuationSeparator" w:id="0">
    <w:p w14:paraId="2E46A12D" w14:textId="77777777" w:rsidR="001657CB" w:rsidRDefault="001657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804A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3AAE0B32" wp14:editId="41F060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9"/>
    <w:rsid w:val="00036450"/>
    <w:rsid w:val="000C45FF"/>
    <w:rsid w:val="000C5C5A"/>
    <w:rsid w:val="000E3FD1"/>
    <w:rsid w:val="00112054"/>
    <w:rsid w:val="001525E1"/>
    <w:rsid w:val="001657CB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3047CB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27DE2"/>
    <w:rsid w:val="005E39D5"/>
    <w:rsid w:val="005F34DB"/>
    <w:rsid w:val="00600670"/>
    <w:rsid w:val="0062123A"/>
    <w:rsid w:val="00646E75"/>
    <w:rsid w:val="006771D0"/>
    <w:rsid w:val="006D0D9F"/>
    <w:rsid w:val="00715FCB"/>
    <w:rsid w:val="00743101"/>
    <w:rsid w:val="007867A0"/>
    <w:rsid w:val="007927F5"/>
    <w:rsid w:val="007E7649"/>
    <w:rsid w:val="00802CA0"/>
    <w:rsid w:val="008F7485"/>
    <w:rsid w:val="009742BE"/>
    <w:rsid w:val="009906BB"/>
    <w:rsid w:val="009A016A"/>
    <w:rsid w:val="009A44E3"/>
    <w:rsid w:val="00A2118D"/>
    <w:rsid w:val="00A66EA3"/>
    <w:rsid w:val="00AD76E2"/>
    <w:rsid w:val="00B20152"/>
    <w:rsid w:val="00B70850"/>
    <w:rsid w:val="00C066B6"/>
    <w:rsid w:val="00C37BA1"/>
    <w:rsid w:val="00C4674C"/>
    <w:rsid w:val="00C47232"/>
    <w:rsid w:val="00C506CF"/>
    <w:rsid w:val="00C72BED"/>
    <w:rsid w:val="00C9578B"/>
    <w:rsid w:val="00CD7668"/>
    <w:rsid w:val="00D2522B"/>
    <w:rsid w:val="00D5459D"/>
    <w:rsid w:val="00DA230E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210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9A44E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lson\AppData\Local\Microsoft\Office\16.0\DTS\en-GB%7bF65E33F9-A5F6-42B1-9853-E6E83CCC5EB6%7d\%7bE0B9FB77-6080-4476-85BB-5AED7794E67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EDEE-4063-881E-B53CFE03E758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75</a:t>
                    </a:r>
                  </a:p>
                  <a:p>
                    <a:pPr>
                      <a:defRPr/>
                    </a:pPr>
                    <a:endParaRPr lang="en-US"/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0.46592292089249493"/>
                      <c:h val="0.14176807444523981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0-EDEE-4063-881E-B53CFE03E758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Web Development</c:v>
                </c:pt>
                <c:pt idx="1">
                  <c:v>CyberSecurity</c:v>
                </c:pt>
                <c:pt idx="2">
                  <c:v>Python</c:v>
                </c:pt>
                <c:pt idx="3">
                  <c:v>C++</c:v>
                </c:pt>
                <c:pt idx="4">
                  <c:v>JavaScript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0.6</c:v>
                </c:pt>
                <c:pt idx="2">
                  <c:v>0.9</c:v>
                </c:pt>
                <c:pt idx="3">
                  <c:v>0.6</c:v>
                </c:pt>
                <c:pt idx="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EE-4063-881E-B53CFE03E75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8167931524E7E92EF1330B19AF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E94A-6D66-4F8B-BE71-44417B0E0C26}"/>
      </w:docPartPr>
      <w:docPartBody>
        <w:p w:rsidR="00755415" w:rsidRDefault="00F367CE">
          <w:pPr>
            <w:pStyle w:val="D098167931524E7E92EF1330B19AFDCF"/>
          </w:pPr>
          <w:r w:rsidRPr="00DA230E">
            <w:rPr>
              <w:lang w:bidi="en-GB"/>
            </w:rPr>
            <w:t>Profile</w:t>
          </w:r>
        </w:p>
      </w:docPartBody>
    </w:docPart>
    <w:docPart>
      <w:docPartPr>
        <w:name w:val="7E8E0336716E44EDA8C2E2C0E2D89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FD055-BE91-45DC-BDF5-2D079A6840F9}"/>
      </w:docPartPr>
      <w:docPartBody>
        <w:p w:rsidR="00755415" w:rsidRDefault="00F367CE">
          <w:pPr>
            <w:pStyle w:val="7E8E0336716E44EDA8C2E2C0E2D890F4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EF4DC933DE56485A80E14B387DF7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ECD8-D323-4B49-B926-D6BCE9A42C37}"/>
      </w:docPartPr>
      <w:docPartBody>
        <w:p w:rsidR="00755415" w:rsidRDefault="00F367CE">
          <w:pPr>
            <w:pStyle w:val="EF4DC933DE56485A80E14B387DF7E606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4C92852F7A684006B5D30CAC9080B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F2BA9-647B-4FA1-A7E9-3CFA8EF41298}"/>
      </w:docPartPr>
      <w:docPartBody>
        <w:p w:rsidR="00755415" w:rsidRDefault="00F367CE">
          <w:pPr>
            <w:pStyle w:val="4C92852F7A684006B5D30CAC9080BB93"/>
          </w:pPr>
          <w:r w:rsidRPr="00DA230E">
            <w:rPr>
              <w:lang w:bidi="en-GB"/>
            </w:rPr>
            <w:t>EMAIL ADDRESS:</w:t>
          </w:r>
        </w:p>
      </w:docPartBody>
    </w:docPart>
    <w:docPart>
      <w:docPartPr>
        <w:name w:val="F2C1B1E40062462A94717B1F36F14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B52ED-81AE-4256-AB51-6255D804D50E}"/>
      </w:docPartPr>
      <w:docPartBody>
        <w:p w:rsidR="00755415" w:rsidRDefault="00F367CE">
          <w:pPr>
            <w:pStyle w:val="F2C1B1E40062462A94717B1F36F145C7"/>
          </w:pPr>
          <w:r w:rsidRPr="00DA230E">
            <w:rPr>
              <w:lang w:bidi="en-GB"/>
            </w:rPr>
            <w:t>HOBBIES</w:t>
          </w:r>
        </w:p>
      </w:docPartBody>
    </w:docPart>
    <w:docPart>
      <w:docPartPr>
        <w:name w:val="B1D7A8D60CBC46ECAFBEADAC3A604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4AFFD-B7D3-4A45-A151-59DA763DC37C}"/>
      </w:docPartPr>
      <w:docPartBody>
        <w:p w:rsidR="00755415" w:rsidRDefault="00F367CE">
          <w:pPr>
            <w:pStyle w:val="B1D7A8D60CBC46ECAFBEADAC3A6040D8"/>
          </w:pPr>
          <w:r w:rsidRPr="00DA230E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CE"/>
    <w:rsid w:val="00755415"/>
    <w:rsid w:val="00BE3272"/>
    <w:rsid w:val="00F3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98167931524E7E92EF1330B19AFDCF">
    <w:name w:val="D098167931524E7E92EF1330B19AFDCF"/>
  </w:style>
  <w:style w:type="paragraph" w:customStyle="1" w:styleId="7E8E0336716E44EDA8C2E2C0E2D890F4">
    <w:name w:val="7E8E0336716E44EDA8C2E2C0E2D890F4"/>
  </w:style>
  <w:style w:type="paragraph" w:customStyle="1" w:styleId="EF4DC933DE56485A80E14B387DF7E606">
    <w:name w:val="EF4DC933DE56485A80E14B387DF7E606"/>
  </w:style>
  <w:style w:type="paragraph" w:customStyle="1" w:styleId="4C92852F7A684006B5D30CAC9080BB93">
    <w:name w:val="4C92852F7A684006B5D30CAC9080BB93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2C1B1E40062462A94717B1F36F145C7">
    <w:name w:val="F2C1B1E40062462A94717B1F36F145C7"/>
  </w:style>
  <w:style w:type="paragraph" w:customStyle="1" w:styleId="B1D7A8D60CBC46ECAFBEADAC3A6040D8">
    <w:name w:val="B1D7A8D60CBC46ECAFBEADAC3A6040D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{E0B9FB77-6080-4476-85BB-5AED7794E675}tf00546271_win32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2023-06-19T06:22:00Z</dcterms:created>
  <dcterms:modified xsi:type="dcterms:W3CDTF">2023-06-20T12:47:00Z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